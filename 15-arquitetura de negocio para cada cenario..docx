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1FA" w:rsidRDefault="0032157A">
      <w:r>
        <w:rPr>
          <w:noProof/>
        </w:rPr>
        <w:drawing>
          <wp:inline distT="0" distB="0" distL="0" distR="0">
            <wp:extent cx="5385435" cy="2282610"/>
            <wp:effectExtent l="0" t="0" r="571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56"/>
                    <a:stretch/>
                  </pic:blipFill>
                  <pic:spPr bwMode="auto">
                    <a:xfrm>
                      <a:off x="0" y="0"/>
                      <a:ext cx="5385435" cy="22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7FA" w:rsidRDefault="007D17FA"/>
    <w:p w:rsidR="007D17FA" w:rsidRDefault="007D17FA">
      <w:proofErr w:type="spellStart"/>
      <w:r>
        <w:t>Cenário:Abrir</w:t>
      </w:r>
      <w:proofErr w:type="spellEnd"/>
      <w:r>
        <w:t xml:space="preserve"> chamada </w:t>
      </w:r>
    </w:p>
    <w:p w:rsidR="007D17FA" w:rsidRDefault="007D17FA">
      <w:r>
        <w:t xml:space="preserve">Nó </w:t>
      </w:r>
      <w:proofErr w:type="spellStart"/>
      <w:r>
        <w:t>operacional:Help</w:t>
      </w:r>
      <w:proofErr w:type="spellEnd"/>
      <w:r>
        <w:t xml:space="preserve"> Desk</w:t>
      </w:r>
    </w:p>
    <w:p w:rsidR="007D17FA" w:rsidRDefault="007D17FA">
      <w:r>
        <w:t>Capacidade:</w:t>
      </w:r>
    </w:p>
    <w:p w:rsidR="007D17FA" w:rsidRDefault="007D17FA">
      <w:r>
        <w:t>-Receber chamada</w:t>
      </w:r>
    </w:p>
    <w:p w:rsidR="007D17FA" w:rsidRDefault="007D17FA">
      <w:r>
        <w:t>-</w:t>
      </w:r>
      <w:proofErr w:type="spellStart"/>
      <w:r>
        <w:t>Fornecer</w:t>
      </w:r>
      <w:proofErr w:type="spellEnd"/>
      <w:r>
        <w:t xml:space="preserve"> informação</w:t>
      </w:r>
    </w:p>
    <w:p w:rsidR="007D17FA" w:rsidRDefault="007D17FA">
      <w:r>
        <w:t>-Agendar manutenção</w:t>
      </w:r>
    </w:p>
    <w:p w:rsidR="007D17FA" w:rsidRDefault="00F51C48">
      <w:r>
        <w:t xml:space="preserve"> </w:t>
      </w:r>
    </w:p>
    <w:p w:rsidR="007D17FA" w:rsidRDefault="007D17FA" w:rsidP="00F51C48">
      <w:bookmarkStart w:id="0" w:name="_GoBack"/>
      <w:r>
        <w:t>Cenário:</w:t>
      </w:r>
      <w:r>
        <w:t xml:space="preserve"> Solicitação do descarte</w:t>
      </w:r>
    </w:p>
    <w:p w:rsidR="007D17FA" w:rsidRDefault="007D17FA" w:rsidP="00F51C48">
      <w:r>
        <w:t>Nó operacional:</w:t>
      </w:r>
      <w:r w:rsidRPr="007D17FA">
        <w:t xml:space="preserve"> </w:t>
      </w:r>
      <w:r w:rsidR="00F51C48">
        <w:t>Técnico</w:t>
      </w:r>
    </w:p>
    <w:p w:rsidR="007D17FA" w:rsidRDefault="007D17FA" w:rsidP="00F51C48">
      <w:r>
        <w:t>Capacidade:</w:t>
      </w:r>
    </w:p>
    <w:p w:rsidR="00F51C48" w:rsidRDefault="00F51C48" w:rsidP="00F51C48">
      <w:r>
        <w:t>-Descartar adequadamente</w:t>
      </w:r>
    </w:p>
    <w:p w:rsidR="00F51C48" w:rsidRDefault="00F51C48" w:rsidP="00F51C48">
      <w:r>
        <w:t>-Agendar descarte com o cliente</w:t>
      </w:r>
    </w:p>
    <w:bookmarkEnd w:id="0"/>
    <w:p w:rsidR="00F51C48" w:rsidRDefault="00F51C48" w:rsidP="007D17FA"/>
    <w:p w:rsidR="00F51C48" w:rsidRDefault="00F51C48" w:rsidP="007D17FA">
      <w:proofErr w:type="spellStart"/>
      <w:r>
        <w:t>Cenário:</w:t>
      </w:r>
      <w:r>
        <w:t>fornecer</w:t>
      </w:r>
      <w:proofErr w:type="spellEnd"/>
      <w:r>
        <w:t xml:space="preserve"> instalação</w:t>
      </w:r>
    </w:p>
    <w:p w:rsidR="00F51C48" w:rsidRDefault="00F51C48" w:rsidP="007D17FA">
      <w:r>
        <w:t xml:space="preserve">Nó </w:t>
      </w:r>
      <w:proofErr w:type="spellStart"/>
      <w:r>
        <w:t>operacional:</w:t>
      </w:r>
      <w:r>
        <w:t>Técnico</w:t>
      </w:r>
      <w:proofErr w:type="spellEnd"/>
    </w:p>
    <w:p w:rsidR="00F51C48" w:rsidRDefault="00F51C48" w:rsidP="007D17FA">
      <w:r>
        <w:t>Capacidade:</w:t>
      </w:r>
    </w:p>
    <w:p w:rsidR="00F51C48" w:rsidRDefault="00F51C48" w:rsidP="007D17FA">
      <w:r>
        <w:t>-Instalar adequadamente</w:t>
      </w:r>
    </w:p>
    <w:p w:rsidR="00F51C48" w:rsidRDefault="00F51C48" w:rsidP="007D17FA">
      <w:r>
        <w:t>-</w:t>
      </w:r>
      <w:proofErr w:type="gramStart"/>
      <w:r>
        <w:t>agendar</w:t>
      </w:r>
      <w:proofErr w:type="gramEnd"/>
      <w:r>
        <w:t xml:space="preserve"> a </w:t>
      </w:r>
      <w:proofErr w:type="spellStart"/>
      <w:r>
        <w:t>intalaçao</w:t>
      </w:r>
      <w:proofErr w:type="spellEnd"/>
      <w:r>
        <w:t xml:space="preserve"> com o cliente</w:t>
      </w:r>
    </w:p>
    <w:p w:rsidR="00F51C48" w:rsidRDefault="00F51C48" w:rsidP="007D17FA"/>
    <w:p w:rsidR="007D17FA" w:rsidRDefault="007D17FA"/>
    <w:p w:rsidR="007D17FA" w:rsidRDefault="007D17FA"/>
    <w:p w:rsidR="007D17FA" w:rsidRDefault="007D17FA"/>
    <w:p w:rsidR="007D17FA" w:rsidRDefault="007D17FA"/>
    <w:p w:rsidR="007D17FA" w:rsidRDefault="007D17FA"/>
    <w:p w:rsidR="007D17FA" w:rsidRDefault="007D17FA"/>
    <w:sectPr w:rsidR="007D17FA" w:rsidSect="00F51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FA"/>
    <w:rsid w:val="0032157A"/>
    <w:rsid w:val="004D51FA"/>
    <w:rsid w:val="007D17FA"/>
    <w:rsid w:val="00F5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FA23"/>
  <w15:chartTrackingRefBased/>
  <w15:docId w15:val="{318A44E9-D8CC-477A-B367-8F355D58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\Downloads\15-arquitetura%20de%20negocio%20para%20cada%20cenario%20(1)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F01E6-1C03-4096-8F8C-EA648202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15-arquitetura de negocio para cada cenario (1)</Template>
  <TotalTime>16</TotalTime>
  <Pages>2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1</cp:revision>
  <dcterms:created xsi:type="dcterms:W3CDTF">2020-03-27T12:04:00Z</dcterms:created>
  <dcterms:modified xsi:type="dcterms:W3CDTF">2020-03-27T12:20:00Z</dcterms:modified>
</cp:coreProperties>
</file>